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1CF8910E" w14:textId="0DC38451" w:rsidR="00C6554A" w:rsidRPr="008B5277" w:rsidRDefault="00CD51F5" w:rsidP="00C6554A">
      <w:pPr>
        <w:pStyle w:val="Pho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7C67C" wp14:editId="31F8A9DA">
                <wp:simplePos x="0" y="0"/>
                <wp:positionH relativeFrom="column">
                  <wp:posOffset>2501900</wp:posOffset>
                </wp:positionH>
                <wp:positionV relativeFrom="paragraph">
                  <wp:posOffset>299720</wp:posOffset>
                </wp:positionV>
                <wp:extent cx="208280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4F57" w14:textId="7A12F1E4" w:rsidR="00CD51F5" w:rsidRPr="00CD51F5" w:rsidRDefault="00CD51F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D51F5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Service-Oriented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0B7C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pt;margin-top:23.6pt;width:1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" filled="f" stroked="f">
                <v:textbox style="mso-fit-shape-to-text:t">
                  <w:txbxContent>
                    <w:p w14:paraId="6F994F57" w14:textId="7A12F1E4" w:rsidR="00CD51F5" w:rsidRPr="00CD51F5" w:rsidRDefault="00CD51F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D51F5">
                        <w:rPr>
                          <w:color w:val="FFFFFF" w:themeColor="background1"/>
                          <w:sz w:val="40"/>
                          <w:szCs w:val="40"/>
                        </w:rPr>
                        <w:t>Service-Oriented Computing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6F34B" wp14:editId="79C787DC">
            <wp:simplePos x="0" y="0"/>
            <wp:positionH relativeFrom="margin">
              <wp:posOffset>4222750</wp:posOffset>
            </wp:positionH>
            <wp:positionV relativeFrom="paragraph">
              <wp:posOffset>-913130</wp:posOffset>
            </wp:positionV>
            <wp:extent cx="1219200" cy="585216"/>
            <wp:effectExtent l="0" t="0" r="0" b="5715"/>
            <wp:wrapNone/>
            <wp:docPr id="2" name="Picture 2" descr="University of Greenwich Logo Vector (.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y of Greenwich Logo Vector (.EPS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F68F7" wp14:editId="0CD51E73">
            <wp:simplePos x="0" y="0"/>
            <wp:positionH relativeFrom="rightMargin">
              <wp:posOffset>127000</wp:posOffset>
            </wp:positionH>
            <wp:positionV relativeFrom="paragraph">
              <wp:posOffset>-989330</wp:posOffset>
            </wp:positionV>
            <wp:extent cx="909955" cy="820338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7" t="17935" r="14674" b="17392"/>
                    <a:stretch/>
                  </pic:blipFill>
                  <pic:spPr bwMode="auto">
                    <a:xfrm>
                      <a:off x="0" y="0"/>
                      <a:ext cx="909955" cy="8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4CD" w:rsidRPr="008B5277">
        <w:rPr>
          <w:noProof/>
        </w:rPr>
        <w:drawing>
          <wp:inline distT="0" distB="0" distL="0" distR="0" wp14:anchorId="1796E03F" wp14:editId="3B522E6D">
            <wp:extent cx="3683000" cy="4988844"/>
            <wp:effectExtent l="0" t="0" r="0" b="254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1" r="44672"/>
                    <a:stretch/>
                  </pic:blipFill>
                  <pic:spPr bwMode="auto">
                    <a:xfrm>
                      <a:off x="0" y="0"/>
                      <a:ext cx="3710538" cy="50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6E19A4F" w14:textId="47B83F93" w:rsidR="00C6554A" w:rsidRDefault="00C01423" w:rsidP="00C6554A">
      <w:pPr>
        <w:pStyle w:val="Title"/>
      </w:pPr>
      <w:r>
        <w:t>Service-Oriented Computing</w:t>
      </w:r>
    </w:p>
    <w:p w14:paraId="17E98279" w14:textId="45FA7BCB" w:rsidR="00C6554A" w:rsidRPr="00D5413C" w:rsidRDefault="00C01423" w:rsidP="00C6554A">
      <w:pPr>
        <w:pStyle w:val="Subtitle"/>
      </w:pPr>
      <w:r>
        <w:t>Project</w:t>
      </w:r>
    </w:p>
    <w:p w14:paraId="0C6FF83C" w14:textId="6DCAAA07" w:rsidR="00C01423" w:rsidRDefault="00C01423" w:rsidP="00C6554A">
      <w:pPr>
        <w:pStyle w:val="ContactInfo"/>
      </w:pPr>
      <w:r>
        <w:t>Mohab Sameh</w:t>
      </w:r>
      <w:r w:rsidR="00C6554A">
        <w:t xml:space="preserve"> | </w:t>
      </w:r>
      <w:r>
        <w:t>180879</w:t>
      </w:r>
    </w:p>
    <w:p w14:paraId="4B1499E8" w14:textId="5438AFE3" w:rsidR="00C01423" w:rsidRDefault="00C01423" w:rsidP="00C6554A">
      <w:pPr>
        <w:pStyle w:val="ContactInfo"/>
      </w:pPr>
      <w:r>
        <w:t xml:space="preserve">Kareem El-Agroudy | 180707 </w:t>
      </w:r>
    </w:p>
    <w:p w14:paraId="743F1127" w14:textId="7E1DBE74" w:rsidR="00C6554A" w:rsidRDefault="00C01423" w:rsidP="00C6554A">
      <w:pPr>
        <w:pStyle w:val="ContactInfo"/>
      </w:pPr>
      <w:r>
        <w:t>26-12-2020</w:t>
      </w:r>
      <w:r w:rsidR="00565C87" w:rsidRPr="00565C87">
        <w:t xml:space="preserve"> </w:t>
      </w:r>
      <w:r w:rsidR="00565C87">
        <w:t xml:space="preserve"> </w:t>
      </w:r>
      <w:r w:rsidR="00C6554A">
        <w:br w:type="page"/>
      </w:r>
    </w:p>
    <w:p w14:paraId="32820406" w14:textId="02D51CFF" w:rsidR="00C6554A" w:rsidRDefault="00F66C11" w:rsidP="00C6554A">
      <w:pPr>
        <w:pStyle w:val="Heading1"/>
      </w:pPr>
      <w:r>
        <w:lastRenderedPageBreak/>
        <w:t>Problem Definition</w:t>
      </w:r>
    </w:p>
    <w:p w14:paraId="17D2554E" w14:textId="7C5431C4" w:rsidR="00C6554A" w:rsidRDefault="00B46A6D" w:rsidP="00B46A6D">
      <w:r>
        <w:t>The project’s problem is to utilize &amp; implement the provided knowledge of Service-Oriented Computing in the practical context of a Web-Service-based calculator that follows the proper concepts of service orientation.</w:t>
      </w:r>
    </w:p>
    <w:p w14:paraId="5E343E77" w14:textId="1C0094EE" w:rsidR="00C6554A" w:rsidRPr="00D5413C" w:rsidRDefault="00C6554A" w:rsidP="00F66C11">
      <w:pPr>
        <w:pStyle w:val="ListBullet"/>
        <w:numPr>
          <w:ilvl w:val="0"/>
          <w:numId w:val="0"/>
        </w:numPr>
        <w:ind w:left="720"/>
      </w:pPr>
    </w:p>
    <w:p w14:paraId="1F3B3059" w14:textId="1528B915" w:rsidR="00F66C11" w:rsidRDefault="00F66C11" w:rsidP="00F66C11">
      <w:pPr>
        <w:pStyle w:val="Heading1"/>
      </w:pPr>
      <w:r>
        <w:t>Architecture</w:t>
      </w:r>
    </w:p>
    <w:p w14:paraId="373FA408" w14:textId="1F8485EC" w:rsidR="00D3479B" w:rsidRDefault="00975F7D" w:rsidP="00975F7D">
      <w:pPr>
        <w:rPr>
          <w:noProof/>
        </w:rPr>
      </w:pPr>
      <w:r>
        <w:t>Our architecture utilizes the Java Web Service approach with WSDL. The architectural diagram is illustrated below:</w:t>
      </w:r>
      <w:r w:rsidR="00D3479B" w:rsidRPr="00D3479B">
        <w:rPr>
          <w:noProof/>
        </w:rPr>
        <w:t xml:space="preserve"> </w:t>
      </w:r>
    </w:p>
    <w:p w14:paraId="58BA6D8D" w14:textId="33E71062" w:rsidR="00F66C11" w:rsidRDefault="0079229E" w:rsidP="00975F7D">
      <w:r>
        <w:rPr>
          <w:noProof/>
        </w:rPr>
        <w:drawing>
          <wp:inline distT="0" distB="0" distL="0" distR="0" wp14:anchorId="63A6CE34" wp14:editId="426C50D3">
            <wp:extent cx="5486400" cy="3517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FCDC996" w14:textId="77777777" w:rsidR="00975F7D" w:rsidRDefault="00975F7D" w:rsidP="00975F7D"/>
    <w:p w14:paraId="0309A2D4" w14:textId="77777777" w:rsidR="00F66C11" w:rsidRPr="00D5413C" w:rsidRDefault="00F66C11" w:rsidP="00F66C11">
      <w:pPr>
        <w:pStyle w:val="ListBullet"/>
        <w:numPr>
          <w:ilvl w:val="0"/>
          <w:numId w:val="0"/>
        </w:numPr>
        <w:ind w:left="720"/>
      </w:pPr>
    </w:p>
    <w:p w14:paraId="0DA1D11A" w14:textId="4A29A001" w:rsidR="00F66C11" w:rsidRDefault="00F66C11" w:rsidP="00F66C11">
      <w:pPr>
        <w:pStyle w:val="Heading1"/>
      </w:pPr>
      <w:r>
        <w:t>Design</w:t>
      </w:r>
    </w:p>
    <w:p w14:paraId="39EC0FF2" w14:textId="77777777" w:rsidR="001A425B" w:rsidRPr="001A425B" w:rsidRDefault="001A425B" w:rsidP="001A425B"/>
    <w:p w14:paraId="49E2F3CD" w14:textId="7203D2F2" w:rsidR="00F66C11" w:rsidRPr="00D5413C" w:rsidRDefault="001A425B" w:rsidP="00F66C11">
      <w:pPr>
        <w:pStyle w:val="ListBullet"/>
        <w:numPr>
          <w:ilvl w:val="0"/>
          <w:numId w:val="0"/>
        </w:numPr>
        <w:ind w:left="720"/>
      </w:pPr>
      <w:r w:rsidRPr="001A425B">
        <w:rPr>
          <w:noProof/>
        </w:rPr>
        <w:lastRenderedPageBreak/>
        <w:drawing>
          <wp:inline distT="0" distB="0" distL="0" distR="0" wp14:anchorId="17C08102" wp14:editId="326808DB">
            <wp:extent cx="5823831" cy="3174796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262" cy="31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1DA" w14:textId="70901AC4" w:rsidR="00F66C11" w:rsidRDefault="00F66C11" w:rsidP="00F66C11">
      <w:pPr>
        <w:pStyle w:val="Heading1"/>
      </w:pPr>
      <w:r>
        <w:t>Testing</w:t>
      </w:r>
    </w:p>
    <w:p w14:paraId="635FD2FA" w14:textId="29D7004A" w:rsidR="00DC3C24" w:rsidRPr="00DC3C24" w:rsidRDefault="00DC3C24" w:rsidP="00DC3C24">
      <w:r w:rsidRPr="00DC3C24">
        <w:rPr>
          <w:noProof/>
        </w:rPr>
        <w:drawing>
          <wp:inline distT="0" distB="0" distL="0" distR="0" wp14:anchorId="3832EAF4" wp14:editId="4E047D52">
            <wp:extent cx="54864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1B2" w14:textId="39FC6D11" w:rsidR="001A425B" w:rsidRPr="001A425B" w:rsidRDefault="001A425B" w:rsidP="001A425B">
      <w:r w:rsidRPr="001A425B">
        <w:rPr>
          <w:noProof/>
        </w:rPr>
        <w:lastRenderedPageBreak/>
        <w:drawing>
          <wp:inline distT="0" distB="0" distL="0" distR="0" wp14:anchorId="23F0FBDF" wp14:editId="1ACEA757">
            <wp:extent cx="5486400" cy="5561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2DF" w14:textId="2FDEF489" w:rsidR="00F66C11" w:rsidRDefault="00CF312D" w:rsidP="00CF312D">
      <w:r>
        <w:rPr>
          <w:noProof/>
        </w:rPr>
        <w:lastRenderedPageBreak/>
        <w:drawing>
          <wp:inline distT="0" distB="0" distL="0" distR="0" wp14:anchorId="14510C14" wp14:editId="3BD94B83">
            <wp:extent cx="5486400" cy="35947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D23A5" wp14:editId="24891DC5">
            <wp:extent cx="5486400" cy="36918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B2ABF" wp14:editId="3B47C2B8">
            <wp:extent cx="5486400" cy="36988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80456" wp14:editId="45394AC6">
            <wp:extent cx="5486400" cy="3707765"/>
            <wp:effectExtent l="0" t="0" r="0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DC07" w14:textId="2D38A384" w:rsidR="002C74C0" w:rsidRDefault="00366A75" w:rsidP="00F66C11"/>
    <w:sectPr w:rsidR="002C74C0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00F2E" w14:textId="77777777" w:rsidR="00366A75" w:rsidRDefault="00366A75" w:rsidP="00C6554A">
      <w:pPr>
        <w:spacing w:before="0" w:after="0" w:line="240" w:lineRule="auto"/>
      </w:pPr>
      <w:r>
        <w:separator/>
      </w:r>
    </w:p>
  </w:endnote>
  <w:endnote w:type="continuationSeparator" w:id="0">
    <w:p w14:paraId="4415F8DB" w14:textId="77777777" w:rsidR="00366A75" w:rsidRDefault="00366A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04F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59463" w14:textId="77777777" w:rsidR="00366A75" w:rsidRDefault="00366A7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4B8E61" w14:textId="77777777" w:rsidR="00366A75" w:rsidRDefault="00366A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CA507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1"/>
    <w:rsid w:val="001A425B"/>
    <w:rsid w:val="002554CD"/>
    <w:rsid w:val="00293B83"/>
    <w:rsid w:val="002B4294"/>
    <w:rsid w:val="00333D0D"/>
    <w:rsid w:val="00366A75"/>
    <w:rsid w:val="00453653"/>
    <w:rsid w:val="004C049F"/>
    <w:rsid w:val="005000E2"/>
    <w:rsid w:val="00565C87"/>
    <w:rsid w:val="0058373E"/>
    <w:rsid w:val="006A3CE7"/>
    <w:rsid w:val="00716345"/>
    <w:rsid w:val="0079229E"/>
    <w:rsid w:val="008129E0"/>
    <w:rsid w:val="00975F7D"/>
    <w:rsid w:val="00B46A6D"/>
    <w:rsid w:val="00C01423"/>
    <w:rsid w:val="00C6554A"/>
    <w:rsid w:val="00CD51F5"/>
    <w:rsid w:val="00CF312D"/>
    <w:rsid w:val="00D3479B"/>
    <w:rsid w:val="00DB3B39"/>
    <w:rsid w:val="00DC3C24"/>
    <w:rsid w:val="00ED7C44"/>
    <w:rsid w:val="00F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33CB"/>
  <w15:chartTrackingRefBased/>
  <w15:docId w15:val="{FE357A2D-C57F-4E76-B16D-C9F6F787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b\AppData\Local\Microsoft\Office\16.0\DTS\en-US%7bB1120C35-9422-4AEC-A901-90E3D3B6A5A8%7d\%7bDBBC241E-DF23-4F44-B60C-7736F02141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EB25-4233-438C-931E-5BDC81AC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{DBBC241E-DF23-4F44-B60C-7736F021415E}tf02835058_win32.dotx</Template>
  <TotalTime>53</TotalTime>
  <Pages>6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 Sameh</cp:lastModifiedBy>
  <cp:revision>11</cp:revision>
  <dcterms:created xsi:type="dcterms:W3CDTF">2020-12-24T18:48:00Z</dcterms:created>
  <dcterms:modified xsi:type="dcterms:W3CDTF">2020-12-26T07:28:00Z</dcterms:modified>
</cp:coreProperties>
</file>